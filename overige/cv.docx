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23608" w14:textId="128D7B28" w:rsidR="00CA17C0" w:rsidRPr="00742FBD" w:rsidRDefault="00F9651A" w:rsidP="00D11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188"/>
        </w:tabs>
        <w:ind w:right="-711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 w:rsidR="00576B21" w:rsidRPr="00742FBD">
        <w:rPr>
          <w:rFonts w:ascii="Arial" w:hAnsi="Arial" w:cs="Arial"/>
          <w:sz w:val="28"/>
        </w:rPr>
        <w:t xml:space="preserve">                                                          </w:t>
      </w:r>
    </w:p>
    <w:p w14:paraId="067F9B04" w14:textId="77777777" w:rsidR="00CA17C0" w:rsidRPr="00595461" w:rsidRDefault="000B19F3" w:rsidP="0088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253"/>
        </w:tabs>
        <w:rPr>
          <w:rFonts w:ascii="Arial" w:hAnsi="Arial" w:cs="Arial"/>
          <w:b/>
          <w:sz w:val="32"/>
          <w:szCs w:val="32"/>
        </w:rPr>
      </w:pPr>
      <w:r w:rsidRPr="00595461">
        <w:rPr>
          <w:rFonts w:ascii="Arial" w:hAnsi="Arial" w:cs="Arial"/>
          <w:b/>
          <w:sz w:val="32"/>
          <w:szCs w:val="32"/>
        </w:rPr>
        <w:t>C</w:t>
      </w:r>
      <w:r w:rsidR="00CA17C0" w:rsidRPr="00595461">
        <w:rPr>
          <w:rFonts w:ascii="Arial" w:hAnsi="Arial" w:cs="Arial"/>
          <w:b/>
          <w:sz w:val="32"/>
          <w:szCs w:val="32"/>
        </w:rPr>
        <w:t xml:space="preserve">urriculum </w:t>
      </w:r>
      <w:r w:rsidR="009837F3" w:rsidRPr="00595461">
        <w:rPr>
          <w:rFonts w:ascii="Arial" w:hAnsi="Arial" w:cs="Arial"/>
          <w:b/>
          <w:sz w:val="32"/>
          <w:szCs w:val="32"/>
        </w:rPr>
        <w:t>v</w:t>
      </w:r>
      <w:r w:rsidR="00CA17C0" w:rsidRPr="00595461">
        <w:rPr>
          <w:rFonts w:ascii="Arial" w:hAnsi="Arial" w:cs="Arial"/>
          <w:b/>
          <w:sz w:val="32"/>
          <w:szCs w:val="32"/>
        </w:rPr>
        <w:t>itae</w:t>
      </w:r>
      <w:r w:rsidR="00E92D51">
        <w:rPr>
          <w:rFonts w:ascii="Arial" w:hAnsi="Arial" w:cs="Arial"/>
          <w:b/>
          <w:sz w:val="32"/>
          <w:szCs w:val="32"/>
        </w:rPr>
        <w:t xml:space="preserve"> </w:t>
      </w:r>
    </w:p>
    <w:p w14:paraId="686A8E37" w14:textId="77777777" w:rsidR="00CA17C0" w:rsidRPr="00742FBD" w:rsidRDefault="00CA17C0" w:rsidP="0088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8"/>
        </w:rPr>
      </w:pPr>
    </w:p>
    <w:p w14:paraId="5ADEC2CC" w14:textId="77777777" w:rsidR="00CA17C0" w:rsidRPr="00742FBD" w:rsidRDefault="00CA17C0" w:rsidP="0088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969"/>
          <w:tab w:val="left" w:pos="4253"/>
        </w:tabs>
        <w:rPr>
          <w:rFonts w:ascii="Arial" w:hAnsi="Arial" w:cs="Arial"/>
          <w:sz w:val="24"/>
        </w:rPr>
      </w:pPr>
      <w:r w:rsidRPr="00742FBD">
        <w:rPr>
          <w:rFonts w:ascii="Arial" w:hAnsi="Arial" w:cs="Arial"/>
          <w:b/>
          <w:sz w:val="24"/>
        </w:rPr>
        <w:t xml:space="preserve">Persoonlijke </w:t>
      </w:r>
      <w:r w:rsidR="00517936" w:rsidRPr="00742FBD">
        <w:rPr>
          <w:rFonts w:ascii="Arial" w:hAnsi="Arial" w:cs="Arial"/>
          <w:b/>
          <w:sz w:val="24"/>
        </w:rPr>
        <w:t xml:space="preserve">gegevens: </w:t>
      </w:r>
      <w:r w:rsidRPr="00742FBD">
        <w:rPr>
          <w:rFonts w:ascii="Arial" w:hAnsi="Arial" w:cs="Arial"/>
          <w:b/>
          <w:sz w:val="24"/>
        </w:rPr>
        <w:tab/>
      </w:r>
    </w:p>
    <w:p w14:paraId="2EE3FEC0" w14:textId="77777777" w:rsidR="00CA17C0" w:rsidRPr="00742FBD" w:rsidRDefault="00805ABF" w:rsidP="0088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253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</w:p>
    <w:p w14:paraId="7BB0E224" w14:textId="4B478231" w:rsidR="00C845E9" w:rsidRPr="00742FBD" w:rsidRDefault="00A012DF" w:rsidP="0088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253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Naam</w:t>
      </w:r>
      <w:r w:rsidR="00C845E9" w:rsidRPr="00742FBD">
        <w:rPr>
          <w:rFonts w:ascii="Arial" w:hAnsi="Arial" w:cs="Arial"/>
          <w:sz w:val="24"/>
        </w:rPr>
        <w:tab/>
      </w:r>
      <w:r w:rsidR="00D535B0">
        <w:rPr>
          <w:rFonts w:ascii="Arial" w:hAnsi="Arial" w:cs="Arial"/>
          <w:sz w:val="24"/>
        </w:rPr>
        <w:t>Lars van Teeffelen</w:t>
      </w:r>
      <w:r w:rsidR="00C845E9" w:rsidRPr="00742FBD">
        <w:rPr>
          <w:rFonts w:ascii="Arial" w:hAnsi="Arial" w:cs="Arial"/>
          <w:sz w:val="24"/>
        </w:rPr>
        <w:tab/>
        <w:t xml:space="preserve">                                                                         </w:t>
      </w:r>
    </w:p>
    <w:p w14:paraId="4BE0697A" w14:textId="6D98FDD2" w:rsidR="00C845E9" w:rsidRPr="00742FBD" w:rsidRDefault="00C845E9" w:rsidP="0088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969"/>
          <w:tab w:val="left" w:pos="4253"/>
        </w:tabs>
        <w:rPr>
          <w:rFonts w:ascii="Arial" w:hAnsi="Arial" w:cs="Arial"/>
          <w:sz w:val="24"/>
        </w:rPr>
      </w:pPr>
      <w:r w:rsidRPr="00742FBD">
        <w:rPr>
          <w:rFonts w:ascii="Arial" w:hAnsi="Arial" w:cs="Arial"/>
          <w:sz w:val="24"/>
        </w:rPr>
        <w:t>Straat en huisnummer</w:t>
      </w:r>
      <w:r w:rsidRPr="00742FBD">
        <w:rPr>
          <w:rFonts w:ascii="Arial" w:hAnsi="Arial" w:cs="Arial"/>
          <w:sz w:val="24"/>
        </w:rPr>
        <w:tab/>
      </w:r>
      <w:r w:rsidRPr="00742FBD">
        <w:rPr>
          <w:rFonts w:ascii="Arial" w:hAnsi="Arial" w:cs="Arial"/>
          <w:sz w:val="24"/>
        </w:rPr>
        <w:tab/>
      </w:r>
      <w:proofErr w:type="spellStart"/>
      <w:r w:rsidR="00D535B0">
        <w:rPr>
          <w:rFonts w:ascii="Arial" w:hAnsi="Arial" w:cs="Arial"/>
          <w:sz w:val="24"/>
        </w:rPr>
        <w:t>Hazepad</w:t>
      </w:r>
      <w:proofErr w:type="spellEnd"/>
      <w:r w:rsidR="00D535B0">
        <w:rPr>
          <w:rFonts w:ascii="Arial" w:hAnsi="Arial" w:cs="Arial"/>
          <w:sz w:val="24"/>
        </w:rPr>
        <w:t xml:space="preserve"> 36</w:t>
      </w:r>
    </w:p>
    <w:p w14:paraId="7B3B4475" w14:textId="51979DB7" w:rsidR="00C845E9" w:rsidRPr="00742FBD" w:rsidRDefault="00C845E9" w:rsidP="0088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969"/>
        </w:tabs>
        <w:rPr>
          <w:rFonts w:ascii="Arial" w:hAnsi="Arial" w:cs="Arial"/>
          <w:sz w:val="24"/>
        </w:rPr>
      </w:pPr>
      <w:r w:rsidRPr="00742FBD">
        <w:rPr>
          <w:rFonts w:ascii="Arial" w:hAnsi="Arial" w:cs="Arial"/>
          <w:sz w:val="24"/>
        </w:rPr>
        <w:t>Postcode en woonplaats</w:t>
      </w:r>
      <w:r w:rsidRPr="00742FBD">
        <w:rPr>
          <w:rFonts w:ascii="Arial" w:hAnsi="Arial" w:cs="Arial"/>
          <w:sz w:val="24"/>
        </w:rPr>
        <w:tab/>
      </w:r>
      <w:r w:rsidRPr="00742FBD">
        <w:rPr>
          <w:rFonts w:ascii="Arial" w:hAnsi="Arial" w:cs="Arial"/>
          <w:sz w:val="24"/>
        </w:rPr>
        <w:tab/>
      </w:r>
      <w:r w:rsidR="00D535B0">
        <w:rPr>
          <w:rFonts w:ascii="Arial" w:hAnsi="Arial" w:cs="Arial"/>
          <w:sz w:val="24"/>
        </w:rPr>
        <w:t xml:space="preserve">5156CW </w:t>
      </w:r>
      <w:proofErr w:type="spellStart"/>
      <w:r w:rsidR="00D535B0">
        <w:rPr>
          <w:rFonts w:ascii="Arial" w:hAnsi="Arial" w:cs="Arial"/>
          <w:sz w:val="24"/>
        </w:rPr>
        <w:t>Oudheusden</w:t>
      </w:r>
      <w:proofErr w:type="spellEnd"/>
    </w:p>
    <w:p w14:paraId="2BBE4639" w14:textId="77777777" w:rsidR="00C845E9" w:rsidRPr="00742FBD" w:rsidRDefault="00C845E9" w:rsidP="0088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969"/>
        </w:tabs>
        <w:rPr>
          <w:rFonts w:ascii="Arial" w:hAnsi="Arial" w:cs="Arial"/>
          <w:sz w:val="24"/>
        </w:rPr>
      </w:pPr>
      <w:r w:rsidRPr="00742FBD">
        <w:rPr>
          <w:rFonts w:ascii="Arial" w:hAnsi="Arial" w:cs="Arial"/>
          <w:sz w:val="24"/>
        </w:rPr>
        <w:t>Geslacht</w:t>
      </w:r>
      <w:r w:rsidRPr="00742FBD">
        <w:rPr>
          <w:rFonts w:ascii="Arial" w:hAnsi="Arial" w:cs="Arial"/>
          <w:sz w:val="24"/>
        </w:rPr>
        <w:tab/>
      </w:r>
      <w:r w:rsidRPr="00742FBD">
        <w:rPr>
          <w:rFonts w:ascii="Arial" w:hAnsi="Arial" w:cs="Arial"/>
          <w:sz w:val="24"/>
        </w:rPr>
        <w:tab/>
        <w:t>M</w:t>
      </w:r>
    </w:p>
    <w:p w14:paraId="3D98CD27" w14:textId="572D1746" w:rsidR="00C845E9" w:rsidRPr="00742FBD" w:rsidRDefault="00C845E9" w:rsidP="0088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253"/>
        </w:tabs>
        <w:rPr>
          <w:rFonts w:ascii="Arial" w:hAnsi="Arial" w:cs="Arial"/>
          <w:sz w:val="24"/>
          <w:u w:val="single"/>
        </w:rPr>
      </w:pPr>
      <w:r w:rsidRPr="00742FBD">
        <w:rPr>
          <w:rFonts w:ascii="Arial" w:hAnsi="Arial" w:cs="Arial"/>
          <w:sz w:val="24"/>
        </w:rPr>
        <w:t>Geboortedatum en -plaats</w:t>
      </w:r>
      <w:r w:rsidRPr="00742FBD">
        <w:rPr>
          <w:rFonts w:ascii="Arial" w:hAnsi="Arial" w:cs="Arial"/>
          <w:sz w:val="24"/>
        </w:rPr>
        <w:tab/>
      </w:r>
      <w:r w:rsidR="00D535B0">
        <w:rPr>
          <w:rFonts w:ascii="Arial" w:hAnsi="Arial" w:cs="Arial"/>
          <w:sz w:val="24"/>
        </w:rPr>
        <w:t>13-06-2004 ‘s-Hertogenbosch</w:t>
      </w:r>
    </w:p>
    <w:p w14:paraId="2A031FD8" w14:textId="77777777" w:rsidR="00C845E9" w:rsidRPr="00742FBD" w:rsidRDefault="00C845E9" w:rsidP="0088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969"/>
        </w:tabs>
        <w:rPr>
          <w:rFonts w:ascii="Arial" w:hAnsi="Arial" w:cs="Arial"/>
          <w:sz w:val="24"/>
          <w:u w:val="single"/>
        </w:rPr>
      </w:pPr>
      <w:r w:rsidRPr="00742FBD">
        <w:rPr>
          <w:rFonts w:ascii="Arial" w:hAnsi="Arial" w:cs="Arial"/>
          <w:sz w:val="24"/>
        </w:rPr>
        <w:t xml:space="preserve">Nationaliteit  </w:t>
      </w:r>
      <w:r w:rsidRPr="00742FBD">
        <w:rPr>
          <w:rFonts w:ascii="Arial" w:hAnsi="Arial" w:cs="Arial"/>
          <w:sz w:val="24"/>
        </w:rPr>
        <w:tab/>
      </w:r>
      <w:r w:rsidRPr="00742FBD">
        <w:rPr>
          <w:rFonts w:ascii="Arial" w:hAnsi="Arial" w:cs="Arial"/>
          <w:sz w:val="24"/>
        </w:rPr>
        <w:tab/>
        <w:t>Nederlandse</w:t>
      </w:r>
    </w:p>
    <w:p w14:paraId="54E970AB" w14:textId="00EBE757" w:rsidR="00C845E9" w:rsidRPr="00742FBD" w:rsidRDefault="00DF72C0" w:rsidP="0088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96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Rijbewijs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D535B0">
        <w:rPr>
          <w:rFonts w:ascii="Arial" w:hAnsi="Arial" w:cs="Arial"/>
          <w:sz w:val="24"/>
        </w:rPr>
        <w:t>N.V.T</w:t>
      </w:r>
      <w:r w:rsidR="00C845E9" w:rsidRPr="00742FBD">
        <w:rPr>
          <w:rFonts w:ascii="Arial" w:hAnsi="Arial" w:cs="Arial"/>
          <w:sz w:val="24"/>
        </w:rPr>
        <w:tab/>
      </w:r>
      <w:r w:rsidR="00C845E9" w:rsidRPr="00742FBD">
        <w:rPr>
          <w:rFonts w:ascii="Arial" w:hAnsi="Arial" w:cs="Arial"/>
          <w:sz w:val="24"/>
        </w:rPr>
        <w:tab/>
      </w:r>
    </w:p>
    <w:p w14:paraId="1A9429BD" w14:textId="55FDE6C7" w:rsidR="00C845E9" w:rsidRPr="00D11719" w:rsidRDefault="00C845E9" w:rsidP="0088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969"/>
        </w:tabs>
        <w:rPr>
          <w:rFonts w:ascii="Arial" w:hAnsi="Arial" w:cs="Arial"/>
          <w:sz w:val="24"/>
        </w:rPr>
      </w:pPr>
      <w:r w:rsidRPr="00D11719">
        <w:rPr>
          <w:rFonts w:ascii="Arial" w:hAnsi="Arial" w:cs="Arial"/>
          <w:sz w:val="24"/>
        </w:rPr>
        <w:t>Telefoon</w:t>
      </w:r>
      <w:r w:rsidR="00D535B0" w:rsidRPr="00D11719">
        <w:rPr>
          <w:rFonts w:ascii="Arial" w:hAnsi="Arial" w:cs="Arial"/>
          <w:sz w:val="24"/>
        </w:rPr>
        <w:tab/>
      </w:r>
      <w:r w:rsidR="00D535B0" w:rsidRPr="00D11719">
        <w:rPr>
          <w:rFonts w:ascii="Arial" w:hAnsi="Arial" w:cs="Arial"/>
          <w:sz w:val="24"/>
        </w:rPr>
        <w:tab/>
        <w:t>0612382128</w:t>
      </w:r>
    </w:p>
    <w:p w14:paraId="4111F46D" w14:textId="41C044FF" w:rsidR="00C845E9" w:rsidRPr="00D11719" w:rsidRDefault="00C845E9" w:rsidP="0088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969"/>
        </w:tabs>
        <w:rPr>
          <w:rFonts w:ascii="Arial" w:hAnsi="Arial" w:cs="Arial"/>
          <w:sz w:val="24"/>
        </w:rPr>
      </w:pPr>
      <w:r w:rsidRPr="00D11719">
        <w:rPr>
          <w:rFonts w:ascii="Arial" w:hAnsi="Arial" w:cs="Arial"/>
          <w:sz w:val="24"/>
        </w:rPr>
        <w:t>E-mailadres</w:t>
      </w:r>
      <w:r w:rsidRPr="00D11719">
        <w:rPr>
          <w:rFonts w:ascii="Arial" w:hAnsi="Arial" w:cs="Arial"/>
          <w:sz w:val="24"/>
        </w:rPr>
        <w:tab/>
      </w:r>
      <w:r w:rsidR="00D535B0" w:rsidRPr="00D11719">
        <w:rPr>
          <w:rFonts w:ascii="Arial" w:hAnsi="Arial" w:cs="Arial"/>
          <w:sz w:val="24"/>
        </w:rPr>
        <w:tab/>
        <w:t>lars.teeffelen@gmail.com</w:t>
      </w:r>
    </w:p>
    <w:p w14:paraId="68DADF59" w14:textId="77777777" w:rsidR="00CA17C0" w:rsidRPr="00D11719" w:rsidRDefault="00CA17C0" w:rsidP="0088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969"/>
        </w:tabs>
        <w:rPr>
          <w:rFonts w:ascii="Arial" w:hAnsi="Arial" w:cs="Arial"/>
          <w:sz w:val="24"/>
        </w:rPr>
      </w:pPr>
      <w:r w:rsidRPr="00D11719">
        <w:rPr>
          <w:rFonts w:ascii="Arial" w:hAnsi="Arial" w:cs="Arial"/>
          <w:sz w:val="24"/>
        </w:rPr>
        <w:tab/>
      </w:r>
    </w:p>
    <w:p w14:paraId="09F2C0CF" w14:textId="3FAF8153" w:rsidR="00CA17C0" w:rsidRPr="00023DA2" w:rsidRDefault="00CA17C0" w:rsidP="00023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969"/>
        </w:tabs>
        <w:rPr>
          <w:rFonts w:ascii="Arial" w:hAnsi="Arial" w:cs="Arial"/>
          <w:b/>
          <w:sz w:val="24"/>
        </w:rPr>
      </w:pPr>
      <w:r w:rsidRPr="00742FBD">
        <w:rPr>
          <w:rFonts w:ascii="Arial" w:hAnsi="Arial" w:cs="Arial"/>
          <w:b/>
          <w:sz w:val="24"/>
        </w:rPr>
        <w:t>Opleiding:</w:t>
      </w:r>
      <w:r w:rsidRPr="00742FBD">
        <w:rPr>
          <w:rFonts w:ascii="Arial" w:hAnsi="Arial" w:cs="Arial"/>
          <w:b/>
          <w:sz w:val="24"/>
        </w:rPr>
        <w:tab/>
      </w:r>
    </w:p>
    <w:p w14:paraId="40DB81D1" w14:textId="77777777" w:rsidR="001879F8" w:rsidRPr="00742FBD" w:rsidRDefault="001879F8" w:rsidP="0088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253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14:paraId="401006BE" w14:textId="022BBDC9" w:rsidR="002429C8" w:rsidRDefault="001879F8" w:rsidP="0088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96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</w:t>
      </w:r>
      <w:r w:rsidR="00D535B0">
        <w:rPr>
          <w:rFonts w:ascii="Arial" w:hAnsi="Arial" w:cs="Arial"/>
          <w:sz w:val="24"/>
        </w:rPr>
        <w:t>08</w:t>
      </w:r>
      <w:r w:rsidR="003512CD">
        <w:rPr>
          <w:rFonts w:ascii="Arial" w:hAnsi="Arial" w:cs="Arial"/>
          <w:sz w:val="24"/>
        </w:rPr>
        <w:t xml:space="preserve"> t/m 201</w:t>
      </w:r>
      <w:r w:rsidR="00D535B0">
        <w:rPr>
          <w:rFonts w:ascii="Arial" w:hAnsi="Arial" w:cs="Arial"/>
          <w:sz w:val="24"/>
        </w:rPr>
        <w:t>6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D535B0">
        <w:rPr>
          <w:rFonts w:ascii="Arial" w:hAnsi="Arial" w:cs="Arial"/>
          <w:sz w:val="24"/>
        </w:rPr>
        <w:t>Basisschooldiploma</w:t>
      </w:r>
      <w:r w:rsidR="002F3C7E">
        <w:rPr>
          <w:rFonts w:ascii="Arial" w:hAnsi="Arial" w:cs="Arial"/>
          <w:sz w:val="24"/>
        </w:rPr>
        <w:t>,</w:t>
      </w:r>
      <w:r w:rsidR="002F3C7E">
        <w:rPr>
          <w:rFonts w:ascii="Arial" w:hAnsi="Arial" w:cs="Arial"/>
          <w:sz w:val="24"/>
        </w:rPr>
        <w:br/>
      </w:r>
      <w:r w:rsidR="002F3C7E">
        <w:rPr>
          <w:rFonts w:ascii="Arial" w:hAnsi="Arial" w:cs="Arial"/>
          <w:sz w:val="24"/>
        </w:rPr>
        <w:tab/>
      </w:r>
      <w:r w:rsidR="002F3C7E">
        <w:rPr>
          <w:rFonts w:ascii="Arial" w:hAnsi="Arial" w:cs="Arial"/>
          <w:sz w:val="24"/>
        </w:rPr>
        <w:tab/>
      </w:r>
      <w:r w:rsidR="00D535B0">
        <w:rPr>
          <w:rFonts w:ascii="Arial" w:hAnsi="Arial" w:cs="Arial"/>
          <w:sz w:val="24"/>
        </w:rPr>
        <w:t xml:space="preserve">De Dromenvanger, </w:t>
      </w:r>
      <w:proofErr w:type="spellStart"/>
      <w:r w:rsidR="00D535B0">
        <w:rPr>
          <w:rFonts w:ascii="Arial" w:hAnsi="Arial" w:cs="Arial"/>
          <w:sz w:val="24"/>
        </w:rPr>
        <w:t>Oudheusden</w:t>
      </w:r>
      <w:proofErr w:type="spellEnd"/>
    </w:p>
    <w:p w14:paraId="41DF7C5E" w14:textId="77777777" w:rsidR="003512CD" w:rsidRDefault="003512CD" w:rsidP="0088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969"/>
        </w:tabs>
        <w:rPr>
          <w:rFonts w:ascii="Arial" w:hAnsi="Arial" w:cs="Arial"/>
          <w:sz w:val="24"/>
        </w:rPr>
      </w:pPr>
    </w:p>
    <w:p w14:paraId="35B2F7B8" w14:textId="62623BF9" w:rsidR="003512CD" w:rsidRDefault="003512CD" w:rsidP="0088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969"/>
          <w:tab w:val="left" w:pos="4253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201</w:t>
      </w:r>
      <w:r w:rsidR="00D535B0">
        <w:rPr>
          <w:rFonts w:ascii="Arial" w:hAnsi="Arial" w:cs="Arial"/>
          <w:sz w:val="24"/>
        </w:rPr>
        <w:t>6</w:t>
      </w:r>
      <w:r>
        <w:rPr>
          <w:rFonts w:ascii="Arial" w:hAnsi="Arial" w:cs="Arial"/>
          <w:sz w:val="24"/>
        </w:rPr>
        <w:t xml:space="preserve"> t/m 20</w:t>
      </w:r>
      <w:r w:rsidR="007A1D7D">
        <w:rPr>
          <w:rFonts w:ascii="Arial" w:hAnsi="Arial" w:cs="Arial"/>
          <w:sz w:val="24"/>
        </w:rPr>
        <w:t>20</w:t>
      </w:r>
      <w:r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ab/>
      </w:r>
      <w:r w:rsidR="00D535B0">
        <w:rPr>
          <w:rFonts w:ascii="Arial" w:hAnsi="Arial" w:cs="Arial"/>
          <w:sz w:val="24"/>
        </w:rPr>
        <w:tab/>
        <w:t>MAVO/HAVO (Pakket economie)</w:t>
      </w:r>
      <w:r w:rsidRPr="003512CD">
        <w:rPr>
          <w:rFonts w:ascii="Arial" w:hAnsi="Arial" w:cs="Arial"/>
          <w:sz w:val="24"/>
        </w:rPr>
        <w:t xml:space="preserve"> </w:t>
      </w:r>
    </w:p>
    <w:p w14:paraId="2DD611F4" w14:textId="2B7CA670" w:rsidR="003512CD" w:rsidRPr="00D535B0" w:rsidRDefault="003512CD" w:rsidP="0088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969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                                    </w:t>
      </w:r>
      <w:r w:rsidR="00D535B0" w:rsidRPr="00D535B0">
        <w:rPr>
          <w:rFonts w:ascii="Arial" w:hAnsi="Arial" w:cs="Arial"/>
          <w:sz w:val="24"/>
        </w:rPr>
        <w:t>Willem van Or</w:t>
      </w:r>
      <w:r w:rsidR="00D535B0">
        <w:rPr>
          <w:rFonts w:ascii="Arial" w:hAnsi="Arial" w:cs="Arial"/>
          <w:sz w:val="24"/>
        </w:rPr>
        <w:t>anje College</w:t>
      </w:r>
      <w:r w:rsidRPr="00D535B0">
        <w:rPr>
          <w:rFonts w:ascii="Arial" w:hAnsi="Arial" w:cs="Arial"/>
          <w:sz w:val="24"/>
        </w:rPr>
        <w:t xml:space="preserve">, </w:t>
      </w:r>
      <w:r w:rsidR="00D535B0">
        <w:rPr>
          <w:rFonts w:ascii="Arial" w:hAnsi="Arial" w:cs="Arial"/>
          <w:sz w:val="24"/>
        </w:rPr>
        <w:t>Waalwijk</w:t>
      </w:r>
    </w:p>
    <w:p w14:paraId="087B9BC1" w14:textId="77777777" w:rsidR="001879F8" w:rsidRPr="00D535B0" w:rsidRDefault="001879F8" w:rsidP="0088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253"/>
        </w:tabs>
        <w:rPr>
          <w:rFonts w:ascii="Arial" w:hAnsi="Arial" w:cs="Arial"/>
          <w:sz w:val="24"/>
        </w:rPr>
      </w:pPr>
      <w:r w:rsidRPr="00D535B0">
        <w:rPr>
          <w:rFonts w:ascii="Arial" w:hAnsi="Arial" w:cs="Arial"/>
          <w:sz w:val="24"/>
        </w:rPr>
        <w:tab/>
      </w:r>
    </w:p>
    <w:p w14:paraId="0912F3FD" w14:textId="3BDDADF6" w:rsidR="005D4C41" w:rsidRPr="00D11719" w:rsidRDefault="00EF5DD9" w:rsidP="0088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253"/>
        </w:tabs>
        <w:rPr>
          <w:rFonts w:ascii="Arial" w:hAnsi="Arial" w:cs="Arial"/>
          <w:sz w:val="24"/>
        </w:rPr>
      </w:pPr>
      <w:r w:rsidRPr="00D11719">
        <w:rPr>
          <w:rFonts w:ascii="Arial" w:hAnsi="Arial" w:cs="Arial"/>
          <w:sz w:val="24"/>
        </w:rPr>
        <w:t>20</w:t>
      </w:r>
      <w:r w:rsidR="007A1D7D" w:rsidRPr="00D11719">
        <w:rPr>
          <w:rFonts w:ascii="Arial" w:hAnsi="Arial" w:cs="Arial"/>
          <w:sz w:val="24"/>
        </w:rPr>
        <w:t>20</w:t>
      </w:r>
      <w:r w:rsidRPr="00D11719">
        <w:rPr>
          <w:rFonts w:ascii="Arial" w:hAnsi="Arial" w:cs="Arial"/>
          <w:sz w:val="24"/>
        </w:rPr>
        <w:t xml:space="preserve"> t/m</w:t>
      </w:r>
      <w:r w:rsidR="00615197" w:rsidRPr="00D11719">
        <w:rPr>
          <w:rFonts w:ascii="Arial" w:hAnsi="Arial" w:cs="Arial"/>
          <w:sz w:val="24"/>
        </w:rPr>
        <w:t xml:space="preserve"> heden              </w:t>
      </w:r>
      <w:r w:rsidR="00742FBD" w:rsidRPr="00D11719">
        <w:rPr>
          <w:rFonts w:ascii="Arial" w:hAnsi="Arial" w:cs="Arial"/>
          <w:sz w:val="24"/>
        </w:rPr>
        <w:t xml:space="preserve">                         </w:t>
      </w:r>
      <w:r w:rsidR="00D32B33" w:rsidRPr="00D11719">
        <w:rPr>
          <w:rFonts w:ascii="Arial" w:hAnsi="Arial" w:cs="Arial"/>
          <w:sz w:val="24"/>
        </w:rPr>
        <w:t>Software Developer</w:t>
      </w:r>
      <w:r w:rsidR="003F3415" w:rsidRPr="00D11719">
        <w:rPr>
          <w:rFonts w:ascii="Arial" w:hAnsi="Arial" w:cs="Arial"/>
          <w:sz w:val="24"/>
        </w:rPr>
        <w:t>,</w:t>
      </w:r>
      <w:r w:rsidR="005D4C41" w:rsidRPr="00D11719">
        <w:rPr>
          <w:rFonts w:ascii="Arial" w:hAnsi="Arial" w:cs="Arial"/>
          <w:sz w:val="24"/>
        </w:rPr>
        <w:t xml:space="preserve"> </w:t>
      </w:r>
    </w:p>
    <w:p w14:paraId="3726DF37" w14:textId="77777777" w:rsidR="00651065" w:rsidRPr="00742FBD" w:rsidRDefault="005D4C41" w:rsidP="0088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253"/>
        </w:tabs>
        <w:rPr>
          <w:rFonts w:ascii="Arial" w:hAnsi="Arial" w:cs="Arial"/>
          <w:sz w:val="24"/>
        </w:rPr>
      </w:pPr>
      <w:r w:rsidRPr="00D11719">
        <w:rPr>
          <w:rFonts w:ascii="Arial" w:hAnsi="Arial" w:cs="Arial"/>
          <w:sz w:val="24"/>
        </w:rPr>
        <w:t xml:space="preserve">                                       </w:t>
      </w:r>
      <w:r w:rsidR="00742FBD" w:rsidRPr="00D11719">
        <w:rPr>
          <w:rFonts w:ascii="Arial" w:hAnsi="Arial" w:cs="Arial"/>
          <w:sz w:val="24"/>
        </w:rPr>
        <w:t xml:space="preserve">                         </w:t>
      </w:r>
      <w:r w:rsidR="00615197" w:rsidRPr="00742FBD">
        <w:rPr>
          <w:rFonts w:ascii="Arial" w:hAnsi="Arial" w:cs="Arial"/>
          <w:sz w:val="24"/>
        </w:rPr>
        <w:t>ICT-</w:t>
      </w:r>
      <w:r w:rsidR="00651065" w:rsidRPr="00742FBD">
        <w:rPr>
          <w:rFonts w:ascii="Arial" w:hAnsi="Arial" w:cs="Arial"/>
          <w:sz w:val="24"/>
        </w:rPr>
        <w:t>Academie, Koning Willem I College,</w:t>
      </w:r>
    </w:p>
    <w:p w14:paraId="4A646B8B" w14:textId="17FD6AFC" w:rsidR="000A76EB" w:rsidRPr="00742FBD" w:rsidRDefault="00651065" w:rsidP="0088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253"/>
        </w:tabs>
        <w:rPr>
          <w:rFonts w:ascii="Arial" w:hAnsi="Arial" w:cs="Arial"/>
          <w:sz w:val="24"/>
        </w:rPr>
      </w:pPr>
      <w:r w:rsidRPr="00742FBD">
        <w:rPr>
          <w:rFonts w:ascii="Arial" w:hAnsi="Arial" w:cs="Arial"/>
          <w:sz w:val="24"/>
        </w:rPr>
        <w:t xml:space="preserve">                                                   </w:t>
      </w:r>
      <w:r w:rsidR="00742FBD">
        <w:rPr>
          <w:rFonts w:ascii="Arial" w:hAnsi="Arial" w:cs="Arial"/>
          <w:sz w:val="24"/>
        </w:rPr>
        <w:t xml:space="preserve">             </w:t>
      </w:r>
      <w:r w:rsidR="000A76EB" w:rsidRPr="00742FBD">
        <w:rPr>
          <w:rFonts w:ascii="Arial" w:hAnsi="Arial" w:cs="Arial"/>
          <w:sz w:val="24"/>
        </w:rPr>
        <w:t>’</w:t>
      </w:r>
      <w:r w:rsidRPr="00742FBD">
        <w:rPr>
          <w:rFonts w:ascii="Arial" w:hAnsi="Arial" w:cs="Arial"/>
          <w:sz w:val="24"/>
        </w:rPr>
        <w:t>s-Hertogenbosch</w:t>
      </w:r>
      <w:r w:rsidR="000A76EB" w:rsidRPr="00742FBD">
        <w:rPr>
          <w:rFonts w:ascii="Arial" w:hAnsi="Arial" w:cs="Arial"/>
          <w:sz w:val="24"/>
        </w:rPr>
        <w:tab/>
      </w:r>
    </w:p>
    <w:p w14:paraId="097E8C24" w14:textId="77777777" w:rsidR="002429C8" w:rsidRPr="00742FBD" w:rsidRDefault="000A76EB" w:rsidP="0088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253"/>
        </w:tabs>
        <w:ind w:right="-1136"/>
        <w:rPr>
          <w:rFonts w:ascii="Arial" w:hAnsi="Arial" w:cs="Arial"/>
          <w:sz w:val="24"/>
        </w:rPr>
      </w:pPr>
      <w:r w:rsidRPr="00742FBD">
        <w:rPr>
          <w:rFonts w:ascii="Arial" w:hAnsi="Arial" w:cs="Arial"/>
          <w:sz w:val="24"/>
        </w:rPr>
        <w:tab/>
      </w:r>
      <w:r w:rsidR="00651065" w:rsidRPr="00742FBD">
        <w:rPr>
          <w:rFonts w:ascii="Arial" w:hAnsi="Arial" w:cs="Arial"/>
          <w:sz w:val="24"/>
        </w:rPr>
        <w:t xml:space="preserve">                                                                      </w:t>
      </w:r>
    </w:p>
    <w:p w14:paraId="56D2EFFB" w14:textId="77777777" w:rsidR="00CA17C0" w:rsidRPr="00742FBD" w:rsidRDefault="00CA17C0" w:rsidP="0088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80"/>
        </w:tabs>
        <w:rPr>
          <w:rFonts w:ascii="Arial" w:hAnsi="Arial" w:cs="Arial"/>
          <w:sz w:val="24"/>
        </w:rPr>
      </w:pPr>
      <w:r w:rsidRPr="00742FBD">
        <w:rPr>
          <w:rFonts w:ascii="Arial" w:hAnsi="Arial" w:cs="Arial"/>
          <w:b/>
          <w:sz w:val="24"/>
        </w:rPr>
        <w:t>Werk</w:t>
      </w:r>
      <w:r w:rsidR="004C6965" w:rsidRPr="00742FBD">
        <w:rPr>
          <w:rFonts w:ascii="Arial" w:hAnsi="Arial" w:cs="Arial"/>
          <w:b/>
          <w:sz w:val="24"/>
        </w:rPr>
        <w:t>-</w:t>
      </w:r>
      <w:r w:rsidRPr="00742FBD">
        <w:rPr>
          <w:rFonts w:ascii="Arial" w:hAnsi="Arial" w:cs="Arial"/>
          <w:b/>
          <w:sz w:val="24"/>
        </w:rPr>
        <w:t xml:space="preserve"> en </w:t>
      </w:r>
      <w:r w:rsidR="004C6965" w:rsidRPr="00742FBD">
        <w:rPr>
          <w:rFonts w:ascii="Arial" w:hAnsi="Arial" w:cs="Arial"/>
          <w:b/>
          <w:sz w:val="24"/>
        </w:rPr>
        <w:t xml:space="preserve">stage-ervaring: </w:t>
      </w:r>
    </w:p>
    <w:p w14:paraId="754D6525" w14:textId="77777777" w:rsidR="00CA17C0" w:rsidRPr="00742FBD" w:rsidRDefault="00CA17C0" w:rsidP="0088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</w:rPr>
      </w:pPr>
    </w:p>
    <w:p w14:paraId="352E2B09" w14:textId="0C835A4C" w:rsidR="00CA17C0" w:rsidRPr="00D11719" w:rsidRDefault="00D535B0" w:rsidP="0088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right" w:pos="3969"/>
        </w:tabs>
        <w:rPr>
          <w:rFonts w:ascii="Arial" w:hAnsi="Arial" w:cs="Arial"/>
          <w:sz w:val="24"/>
        </w:rPr>
      </w:pPr>
      <w:r w:rsidRPr="00D11719">
        <w:rPr>
          <w:rFonts w:ascii="Arial" w:hAnsi="Arial" w:cs="Arial"/>
          <w:sz w:val="24"/>
        </w:rPr>
        <w:t>2019 mei t/m 2019 juni</w:t>
      </w:r>
      <w:r w:rsidR="00CA17C0" w:rsidRPr="00D11719">
        <w:rPr>
          <w:rFonts w:ascii="Arial" w:hAnsi="Arial" w:cs="Arial"/>
          <w:sz w:val="24"/>
        </w:rPr>
        <w:t xml:space="preserve">     </w:t>
      </w:r>
      <w:r w:rsidR="00742FBD" w:rsidRPr="00D11719">
        <w:rPr>
          <w:rFonts w:ascii="Arial" w:hAnsi="Arial" w:cs="Arial"/>
          <w:sz w:val="24"/>
        </w:rPr>
        <w:t xml:space="preserve">         </w:t>
      </w:r>
      <w:r w:rsidRPr="00D11719">
        <w:rPr>
          <w:rFonts w:ascii="Arial" w:hAnsi="Arial" w:cs="Arial"/>
          <w:sz w:val="24"/>
        </w:rPr>
        <w:tab/>
      </w:r>
      <w:r w:rsidRPr="00D11719">
        <w:rPr>
          <w:rFonts w:ascii="Arial" w:hAnsi="Arial" w:cs="Arial"/>
          <w:sz w:val="24"/>
        </w:rPr>
        <w:tab/>
        <w:t>Junior Software Developer</w:t>
      </w:r>
      <w:r w:rsidR="005908EE" w:rsidRPr="00D11719">
        <w:rPr>
          <w:rFonts w:ascii="Arial" w:hAnsi="Arial" w:cs="Arial"/>
          <w:sz w:val="24"/>
        </w:rPr>
        <w:br/>
        <w:t xml:space="preserve">                                                                </w:t>
      </w:r>
      <w:r w:rsidRPr="00D11719">
        <w:rPr>
          <w:rFonts w:ascii="Arial" w:hAnsi="Arial" w:cs="Arial"/>
          <w:sz w:val="24"/>
        </w:rPr>
        <w:t>X2R Software</w:t>
      </w:r>
      <w:r w:rsidR="005908EE" w:rsidRPr="00D11719">
        <w:rPr>
          <w:rFonts w:ascii="Arial" w:hAnsi="Arial" w:cs="Arial"/>
          <w:sz w:val="24"/>
        </w:rPr>
        <w:t xml:space="preserve">, </w:t>
      </w:r>
      <w:r w:rsidRPr="00D11719">
        <w:rPr>
          <w:rFonts w:ascii="Arial" w:hAnsi="Arial" w:cs="Arial"/>
          <w:sz w:val="24"/>
        </w:rPr>
        <w:t>Giessen</w:t>
      </w:r>
    </w:p>
    <w:p w14:paraId="4735D601" w14:textId="262BDB72" w:rsidR="00CA17C0" w:rsidRPr="00D11719" w:rsidRDefault="00CA17C0" w:rsidP="0088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b/>
          <w:sz w:val="24"/>
        </w:rPr>
      </w:pPr>
    </w:p>
    <w:p w14:paraId="7B8E62FA" w14:textId="65103CC3" w:rsidR="00D535B0" w:rsidRPr="00D11719" w:rsidRDefault="00D535B0" w:rsidP="0088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bCs/>
          <w:sz w:val="24"/>
        </w:rPr>
      </w:pPr>
      <w:r w:rsidRPr="00D11719">
        <w:rPr>
          <w:rFonts w:ascii="Arial" w:hAnsi="Arial" w:cs="Arial"/>
          <w:bCs/>
          <w:sz w:val="24"/>
        </w:rPr>
        <w:t>2018 t/m heden</w:t>
      </w:r>
      <w:r w:rsidRPr="00D11719">
        <w:rPr>
          <w:rFonts w:ascii="Arial" w:hAnsi="Arial" w:cs="Arial"/>
          <w:bCs/>
          <w:sz w:val="24"/>
        </w:rPr>
        <w:tab/>
      </w:r>
      <w:r w:rsidRPr="00D11719">
        <w:rPr>
          <w:rFonts w:ascii="Arial" w:hAnsi="Arial" w:cs="Arial"/>
          <w:bCs/>
          <w:sz w:val="24"/>
        </w:rPr>
        <w:tab/>
      </w:r>
      <w:r w:rsidRPr="00D11719">
        <w:rPr>
          <w:rFonts w:ascii="Arial" w:hAnsi="Arial" w:cs="Arial"/>
          <w:bCs/>
          <w:sz w:val="24"/>
        </w:rPr>
        <w:tab/>
      </w:r>
      <w:r w:rsidRPr="00D11719">
        <w:rPr>
          <w:rFonts w:ascii="Arial" w:hAnsi="Arial" w:cs="Arial"/>
          <w:bCs/>
          <w:sz w:val="24"/>
        </w:rPr>
        <w:tab/>
        <w:t>Vakkenvuller</w:t>
      </w:r>
    </w:p>
    <w:p w14:paraId="3AF7FDB3" w14:textId="0C0264E4" w:rsidR="00D535B0" w:rsidRPr="00D11719" w:rsidRDefault="00D535B0" w:rsidP="0088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bCs/>
          <w:sz w:val="24"/>
        </w:rPr>
      </w:pPr>
      <w:r w:rsidRPr="00D11719">
        <w:rPr>
          <w:rFonts w:ascii="Arial" w:hAnsi="Arial" w:cs="Arial"/>
          <w:bCs/>
          <w:sz w:val="24"/>
        </w:rPr>
        <w:tab/>
      </w:r>
      <w:r w:rsidRPr="00D11719">
        <w:rPr>
          <w:rFonts w:ascii="Arial" w:hAnsi="Arial" w:cs="Arial"/>
          <w:bCs/>
          <w:sz w:val="24"/>
        </w:rPr>
        <w:tab/>
      </w:r>
      <w:r w:rsidRPr="00D11719">
        <w:rPr>
          <w:rFonts w:ascii="Arial" w:hAnsi="Arial" w:cs="Arial"/>
          <w:bCs/>
          <w:sz w:val="24"/>
        </w:rPr>
        <w:tab/>
      </w:r>
      <w:r w:rsidRPr="00D11719">
        <w:rPr>
          <w:rFonts w:ascii="Arial" w:hAnsi="Arial" w:cs="Arial"/>
          <w:bCs/>
          <w:sz w:val="24"/>
        </w:rPr>
        <w:tab/>
      </w:r>
      <w:r w:rsidRPr="00D11719">
        <w:rPr>
          <w:rFonts w:ascii="Arial" w:hAnsi="Arial" w:cs="Arial"/>
          <w:bCs/>
          <w:sz w:val="24"/>
        </w:rPr>
        <w:tab/>
      </w:r>
      <w:r w:rsidRPr="00D11719">
        <w:rPr>
          <w:rFonts w:ascii="Arial" w:hAnsi="Arial" w:cs="Arial"/>
          <w:bCs/>
          <w:sz w:val="24"/>
        </w:rPr>
        <w:tab/>
      </w:r>
      <w:proofErr w:type="spellStart"/>
      <w:r w:rsidRPr="00D11719">
        <w:rPr>
          <w:rFonts w:ascii="Arial" w:hAnsi="Arial" w:cs="Arial"/>
          <w:bCs/>
          <w:sz w:val="24"/>
        </w:rPr>
        <w:t>Coop</w:t>
      </w:r>
      <w:proofErr w:type="spellEnd"/>
      <w:r w:rsidRPr="00D11719">
        <w:rPr>
          <w:rFonts w:ascii="Arial" w:hAnsi="Arial" w:cs="Arial"/>
          <w:bCs/>
          <w:sz w:val="24"/>
        </w:rPr>
        <w:t xml:space="preserve"> </w:t>
      </w:r>
      <w:proofErr w:type="spellStart"/>
      <w:r w:rsidRPr="00D11719">
        <w:rPr>
          <w:rFonts w:ascii="Arial" w:hAnsi="Arial" w:cs="Arial"/>
          <w:bCs/>
          <w:sz w:val="24"/>
        </w:rPr>
        <w:t>Oudheusden</w:t>
      </w:r>
      <w:proofErr w:type="spellEnd"/>
      <w:r w:rsidRPr="00D11719">
        <w:rPr>
          <w:rFonts w:ascii="Arial" w:hAnsi="Arial" w:cs="Arial"/>
          <w:bCs/>
          <w:sz w:val="24"/>
        </w:rPr>
        <w:t xml:space="preserve">, </w:t>
      </w:r>
      <w:proofErr w:type="spellStart"/>
      <w:r w:rsidRPr="00D11719">
        <w:rPr>
          <w:rFonts w:ascii="Arial" w:hAnsi="Arial" w:cs="Arial"/>
          <w:bCs/>
          <w:sz w:val="24"/>
        </w:rPr>
        <w:t>Oudheusden</w:t>
      </w:r>
      <w:proofErr w:type="spellEnd"/>
    </w:p>
    <w:p w14:paraId="374C1ADC" w14:textId="77777777" w:rsidR="00D535B0" w:rsidRPr="00D11719" w:rsidRDefault="00D535B0" w:rsidP="0088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b/>
          <w:sz w:val="24"/>
        </w:rPr>
      </w:pPr>
    </w:p>
    <w:p w14:paraId="775FC71E" w14:textId="77777777" w:rsidR="00742FBD" w:rsidRDefault="00CA17C0" w:rsidP="0088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253"/>
        </w:tabs>
        <w:rPr>
          <w:rFonts w:ascii="Arial" w:hAnsi="Arial" w:cs="Arial"/>
          <w:b/>
          <w:sz w:val="24"/>
        </w:rPr>
      </w:pPr>
      <w:r w:rsidRPr="00742FBD">
        <w:rPr>
          <w:rFonts w:ascii="Arial" w:hAnsi="Arial" w:cs="Arial"/>
          <w:b/>
          <w:sz w:val="24"/>
        </w:rPr>
        <w:t>Hobby's/ maatschappelijke</w:t>
      </w:r>
      <w:r w:rsidR="00C723A9">
        <w:rPr>
          <w:rFonts w:ascii="Arial" w:hAnsi="Arial" w:cs="Arial"/>
          <w:b/>
          <w:sz w:val="24"/>
        </w:rPr>
        <w:tab/>
      </w:r>
      <w:r w:rsidR="0001589A">
        <w:rPr>
          <w:rFonts w:ascii="Arial" w:hAnsi="Arial" w:cs="Arial"/>
          <w:b/>
          <w:sz w:val="24"/>
        </w:rPr>
        <w:tab/>
      </w:r>
    </w:p>
    <w:p w14:paraId="3066B32D" w14:textId="2F5087F6" w:rsidR="003512CD" w:rsidRDefault="00CA17C0" w:rsidP="0088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253"/>
        </w:tabs>
        <w:rPr>
          <w:rFonts w:ascii="Arial" w:hAnsi="Arial" w:cs="Arial"/>
          <w:sz w:val="24"/>
        </w:rPr>
      </w:pPr>
      <w:r w:rsidRPr="00742FBD">
        <w:rPr>
          <w:rFonts w:ascii="Arial" w:hAnsi="Arial" w:cs="Arial"/>
          <w:b/>
          <w:sz w:val="24"/>
        </w:rPr>
        <w:t>activiteiten:</w:t>
      </w:r>
      <w:r w:rsidR="000A76EB" w:rsidRPr="00742FBD">
        <w:rPr>
          <w:rFonts w:ascii="Arial" w:hAnsi="Arial" w:cs="Arial"/>
          <w:b/>
          <w:sz w:val="24"/>
        </w:rPr>
        <w:tab/>
      </w:r>
      <w:r w:rsidR="003447E4">
        <w:rPr>
          <w:rFonts w:ascii="Arial" w:hAnsi="Arial" w:cs="Arial"/>
          <w:sz w:val="24"/>
        </w:rPr>
        <w:t>Gamen - Online</w:t>
      </w:r>
    </w:p>
    <w:p w14:paraId="6EF480C3" w14:textId="31BBEAAF" w:rsidR="00093CDC" w:rsidRPr="00BD55FF" w:rsidRDefault="003512CD" w:rsidP="0088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253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                                </w:t>
      </w:r>
      <w:r>
        <w:rPr>
          <w:rFonts w:ascii="Arial" w:hAnsi="Arial" w:cs="Arial"/>
          <w:sz w:val="24"/>
        </w:rPr>
        <w:tab/>
      </w:r>
      <w:r w:rsidR="003447E4">
        <w:rPr>
          <w:rFonts w:ascii="Arial" w:hAnsi="Arial" w:cs="Arial"/>
          <w:sz w:val="24"/>
        </w:rPr>
        <w:t>Programmeren - Online</w:t>
      </w:r>
    </w:p>
    <w:p w14:paraId="34FCBA9E" w14:textId="4760CAF5" w:rsidR="00093CDC" w:rsidRDefault="003447E4" w:rsidP="00882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111"/>
          <w:tab w:val="left" w:pos="4253"/>
        </w:tabs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Cs/>
          <w:sz w:val="24"/>
        </w:rPr>
        <w:t>Voetballen – HHC 09’</w:t>
      </w:r>
    </w:p>
    <w:p w14:paraId="56DAA537" w14:textId="18E82458" w:rsidR="0046608E" w:rsidRPr="00023DA2" w:rsidRDefault="003447E4" w:rsidP="00023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111"/>
          <w:tab w:val="left" w:pos="4253"/>
        </w:tabs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</w:r>
    </w:p>
    <w:sectPr w:rsidR="0046608E" w:rsidRPr="00023DA2" w:rsidSect="00B07292">
      <w:pgSz w:w="11906" w:h="16838" w:code="9"/>
      <w:pgMar w:top="426" w:right="424" w:bottom="426" w:left="141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C1"/>
    <w:rsid w:val="00004B2B"/>
    <w:rsid w:val="0001589A"/>
    <w:rsid w:val="00023DA2"/>
    <w:rsid w:val="00024884"/>
    <w:rsid w:val="00067DBF"/>
    <w:rsid w:val="00093CDC"/>
    <w:rsid w:val="000A76EB"/>
    <w:rsid w:val="000B19F3"/>
    <w:rsid w:val="00125F8C"/>
    <w:rsid w:val="001879F8"/>
    <w:rsid w:val="001B1D18"/>
    <w:rsid w:val="001C6809"/>
    <w:rsid w:val="001F3137"/>
    <w:rsid w:val="002429C8"/>
    <w:rsid w:val="00252568"/>
    <w:rsid w:val="0026439A"/>
    <w:rsid w:val="002706E8"/>
    <w:rsid w:val="00275197"/>
    <w:rsid w:val="002E528E"/>
    <w:rsid w:val="002F3C7E"/>
    <w:rsid w:val="00305C42"/>
    <w:rsid w:val="00320079"/>
    <w:rsid w:val="003410D4"/>
    <w:rsid w:val="003447E4"/>
    <w:rsid w:val="003512CD"/>
    <w:rsid w:val="0039170A"/>
    <w:rsid w:val="003D4E07"/>
    <w:rsid w:val="003F3415"/>
    <w:rsid w:val="00451386"/>
    <w:rsid w:val="0046608E"/>
    <w:rsid w:val="004819F1"/>
    <w:rsid w:val="004A7170"/>
    <w:rsid w:val="004C6965"/>
    <w:rsid w:val="004F5862"/>
    <w:rsid w:val="004F6DC0"/>
    <w:rsid w:val="00517936"/>
    <w:rsid w:val="005678C4"/>
    <w:rsid w:val="00576B21"/>
    <w:rsid w:val="005908EE"/>
    <w:rsid w:val="00595461"/>
    <w:rsid w:val="005A3121"/>
    <w:rsid w:val="005C7D06"/>
    <w:rsid w:val="005D4C41"/>
    <w:rsid w:val="005F65AD"/>
    <w:rsid w:val="00607119"/>
    <w:rsid w:val="00615197"/>
    <w:rsid w:val="00626637"/>
    <w:rsid w:val="00651065"/>
    <w:rsid w:val="006548C1"/>
    <w:rsid w:val="006813AA"/>
    <w:rsid w:val="006A39DF"/>
    <w:rsid w:val="006E67AB"/>
    <w:rsid w:val="007030DF"/>
    <w:rsid w:val="00706151"/>
    <w:rsid w:val="00742FBD"/>
    <w:rsid w:val="007A1D7D"/>
    <w:rsid w:val="00805ABF"/>
    <w:rsid w:val="008150EE"/>
    <w:rsid w:val="0082152E"/>
    <w:rsid w:val="00831B96"/>
    <w:rsid w:val="008801B8"/>
    <w:rsid w:val="008824C6"/>
    <w:rsid w:val="008A14C3"/>
    <w:rsid w:val="008B3FBC"/>
    <w:rsid w:val="008C6E1A"/>
    <w:rsid w:val="00934C20"/>
    <w:rsid w:val="00967250"/>
    <w:rsid w:val="009837F3"/>
    <w:rsid w:val="009A0935"/>
    <w:rsid w:val="009B2A15"/>
    <w:rsid w:val="009D29D7"/>
    <w:rsid w:val="009D71DF"/>
    <w:rsid w:val="00A012DF"/>
    <w:rsid w:val="00A03FC5"/>
    <w:rsid w:val="00A55FC1"/>
    <w:rsid w:val="00AC31D9"/>
    <w:rsid w:val="00B009CE"/>
    <w:rsid w:val="00B07292"/>
    <w:rsid w:val="00B163B3"/>
    <w:rsid w:val="00B506FA"/>
    <w:rsid w:val="00BC59EB"/>
    <w:rsid w:val="00BD55FF"/>
    <w:rsid w:val="00BE1AD1"/>
    <w:rsid w:val="00BF7D6A"/>
    <w:rsid w:val="00C407BF"/>
    <w:rsid w:val="00C53FFE"/>
    <w:rsid w:val="00C723A9"/>
    <w:rsid w:val="00C845E9"/>
    <w:rsid w:val="00C9317B"/>
    <w:rsid w:val="00CA17C0"/>
    <w:rsid w:val="00CC2E79"/>
    <w:rsid w:val="00CE375B"/>
    <w:rsid w:val="00CF43AD"/>
    <w:rsid w:val="00CF5E40"/>
    <w:rsid w:val="00D0066C"/>
    <w:rsid w:val="00D11719"/>
    <w:rsid w:val="00D32B33"/>
    <w:rsid w:val="00D535B0"/>
    <w:rsid w:val="00D74030"/>
    <w:rsid w:val="00DC6314"/>
    <w:rsid w:val="00DE4602"/>
    <w:rsid w:val="00DF72C0"/>
    <w:rsid w:val="00E444D6"/>
    <w:rsid w:val="00E538E9"/>
    <w:rsid w:val="00E81793"/>
    <w:rsid w:val="00E85049"/>
    <w:rsid w:val="00E92D51"/>
    <w:rsid w:val="00EB4FB9"/>
    <w:rsid w:val="00EF5DD9"/>
    <w:rsid w:val="00F14F73"/>
    <w:rsid w:val="00F37E52"/>
    <w:rsid w:val="00F90B91"/>
    <w:rsid w:val="00F9651A"/>
    <w:rsid w:val="00FB3978"/>
    <w:rsid w:val="00FF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8B842B"/>
  <w15:docId w15:val="{4D65CE13-D5BE-4AA3-98F9-E52CFB08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25F8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semiHidden/>
    <w:rsid w:val="001B1D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.%20ICT-Academie\Curriculum%20vitae.dot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6C9B3AFB3A6C4E91B7C19A28E214E2" ma:contentTypeVersion="12" ma:contentTypeDescription="Create a new document." ma:contentTypeScope="" ma:versionID="e7919c6ca97360d52ccf89d30edd8748">
  <xsd:schema xmlns:xsd="http://www.w3.org/2001/XMLSchema" xmlns:xs="http://www.w3.org/2001/XMLSchema" xmlns:p="http://schemas.microsoft.com/office/2006/metadata/properties" xmlns:ns3="bc502ed9-f8f6-40f2-8e67-50e7ace56b14" xmlns:ns4="845cb947-c65b-4a54-a400-260331888941" targetNamespace="http://schemas.microsoft.com/office/2006/metadata/properties" ma:root="true" ma:fieldsID="cd162a3ebe783ca6ba7980fc7422ec3e" ns3:_="" ns4:_="">
    <xsd:import namespace="bc502ed9-f8f6-40f2-8e67-50e7ace56b14"/>
    <xsd:import namespace="845cb947-c65b-4a54-a400-2603318889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502ed9-f8f6-40f2-8e67-50e7ace56b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5cb947-c65b-4a54-a400-26033188894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7FC436-8976-40D4-AC82-DDBEA656A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502ed9-f8f6-40f2-8e67-50e7ace56b14"/>
    <ds:schemaRef ds:uri="845cb947-c65b-4a54-a400-2603318889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607547-4942-4856-AEF3-423A788E68B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1D569A7-3FA7-4DE6-A5B9-C204870484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9AA539-EE5F-4FC7-A4BD-695F8DAF3C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vitae.dot</Template>
  <TotalTime>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HP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J.C. van den Ende</dc:creator>
  <cp:lastModifiedBy>Teeffelen Lars van</cp:lastModifiedBy>
  <cp:revision>3</cp:revision>
  <cp:lastPrinted>2007-04-24T10:18:00Z</cp:lastPrinted>
  <dcterms:created xsi:type="dcterms:W3CDTF">2020-12-15T08:57:00Z</dcterms:created>
  <dcterms:modified xsi:type="dcterms:W3CDTF">2021-01-11T15:20:00Z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0x010100506C9B3AFB3A6C4E91B7C19A28E214E2</vt:lpwstr>
  </property>
</Properties>
</file>